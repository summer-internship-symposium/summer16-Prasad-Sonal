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D0151" w14:textId="77777777" w:rsidR="008D4222" w:rsidRDefault="004731A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Sonal Prasad</w:t>
      </w:r>
    </w:p>
    <w:p w14:paraId="103188ED" w14:textId="7C87CDB2" w:rsidR="004731A3" w:rsidRDefault="004731A3" w:rsidP="00901A11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Software Engineering Intern: Webmaster at Design Everest</w:t>
      </w:r>
    </w:p>
    <w:p w14:paraId="575E9B87" w14:textId="36E72FAC" w:rsidR="004731A3" w:rsidRDefault="004731A3" w:rsidP="007844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8D5F17">
        <w:rPr>
          <w:rFonts w:asciiTheme="majorBidi" w:hAnsiTheme="majorBidi" w:cstheme="majorBidi"/>
        </w:rPr>
        <w:t xml:space="preserve">This summer, I did an internship at Design Everest as Webmaster. </w:t>
      </w:r>
      <w:r w:rsidR="0078442F">
        <w:rPr>
          <w:rFonts w:asciiTheme="majorBidi" w:hAnsiTheme="majorBidi" w:cstheme="majorBidi"/>
        </w:rPr>
        <w:t xml:space="preserve">I’d like to revisit Week 5’s Teamwork theme. </w:t>
      </w:r>
      <w:r w:rsidR="00C54F0A">
        <w:rPr>
          <w:rFonts w:asciiTheme="majorBidi" w:hAnsiTheme="majorBidi" w:cstheme="majorBidi"/>
        </w:rPr>
        <w:t>The way my project team is structured is there is one more</w:t>
      </w:r>
      <w:r w:rsidR="00D10588">
        <w:rPr>
          <w:rFonts w:asciiTheme="majorBidi" w:hAnsiTheme="majorBidi" w:cstheme="majorBidi"/>
        </w:rPr>
        <w:t xml:space="preserve"> web developer working with me, and I have a mentor. However, during the course of my internship, the project team changed. </w:t>
      </w:r>
      <w:r w:rsidR="00EA689F">
        <w:rPr>
          <w:rFonts w:asciiTheme="majorBidi" w:hAnsiTheme="majorBidi" w:cstheme="majorBidi"/>
        </w:rPr>
        <w:t xml:space="preserve">More developers joined later, for a short period of time, as there were many improvements needed to be done, toward the end when the website got launched. </w:t>
      </w:r>
      <w:r w:rsidR="0014163A">
        <w:rPr>
          <w:rFonts w:asciiTheme="majorBidi" w:hAnsiTheme="majorBidi" w:cstheme="majorBidi"/>
        </w:rPr>
        <w:t>Furthermore, I started interacting with a lot of the marketing interns</w:t>
      </w:r>
      <w:r w:rsidR="0061255A">
        <w:rPr>
          <w:rFonts w:asciiTheme="majorBidi" w:hAnsiTheme="majorBidi" w:cstheme="majorBidi"/>
        </w:rPr>
        <w:t>, as well as others,</w:t>
      </w:r>
      <w:r w:rsidR="0014163A">
        <w:rPr>
          <w:rFonts w:asciiTheme="majorBidi" w:hAnsiTheme="majorBidi" w:cstheme="majorBidi"/>
        </w:rPr>
        <w:t xml:space="preserve"> in order to get feedback </w:t>
      </w:r>
      <w:r w:rsidR="00FA52C6">
        <w:rPr>
          <w:rFonts w:asciiTheme="majorBidi" w:hAnsiTheme="majorBidi" w:cstheme="majorBidi"/>
        </w:rPr>
        <w:t xml:space="preserve">about how to improve the website. </w:t>
      </w:r>
      <w:r w:rsidR="00C53BB6">
        <w:rPr>
          <w:rFonts w:asciiTheme="majorBidi" w:hAnsiTheme="majorBidi" w:cstheme="majorBidi"/>
        </w:rPr>
        <w:t xml:space="preserve">I would say that all the interactions have been positive as others were providing me constructive feedback, and there was no negativity in the suggestions. </w:t>
      </w:r>
      <w:r w:rsidR="006F42FD">
        <w:rPr>
          <w:rFonts w:asciiTheme="majorBidi" w:hAnsiTheme="majorBidi" w:cstheme="majorBidi"/>
        </w:rPr>
        <w:t>Many of them gave long lists of feedbac</w:t>
      </w:r>
      <w:r w:rsidR="007A6B8A">
        <w:rPr>
          <w:rFonts w:asciiTheme="majorBidi" w:hAnsiTheme="majorBidi" w:cstheme="majorBidi"/>
        </w:rPr>
        <w:t>k, and the experience was positive. Additionally, working with the other developers has been a positive experience as well. I could ask them for help, if I needed it.</w:t>
      </w:r>
      <w:r w:rsidR="002422C8">
        <w:rPr>
          <w:rFonts w:asciiTheme="majorBidi" w:hAnsiTheme="majorBidi" w:cstheme="majorBidi"/>
        </w:rPr>
        <w:t xml:space="preserve"> Thus, examples of effective interactions between team members can be asking for feedback and asking for help.</w:t>
      </w:r>
      <w:r w:rsidR="007F7FE2">
        <w:rPr>
          <w:rFonts w:asciiTheme="majorBidi" w:hAnsiTheme="majorBidi" w:cstheme="majorBidi"/>
        </w:rPr>
        <w:t xml:space="preserve"> What makes it effective is the positivity that underlies them, and also serves for my technical growth. </w:t>
      </w:r>
      <w:r w:rsidR="00C619D8">
        <w:rPr>
          <w:rFonts w:asciiTheme="majorBidi" w:hAnsiTheme="majorBidi" w:cstheme="majorBidi"/>
        </w:rPr>
        <w:t>During the following academic year, I would like to address the following question: “</w:t>
      </w:r>
      <w:r w:rsidR="00C619D8" w:rsidRPr="00C619D8">
        <w:rPr>
          <w:rFonts w:asciiTheme="majorBidi" w:hAnsiTheme="majorBidi" w:cstheme="majorBidi"/>
        </w:rPr>
        <w:t>What are examples of particular effective interactions between team members?</w:t>
      </w:r>
      <w:r w:rsidR="00C619D8">
        <w:rPr>
          <w:rFonts w:asciiTheme="majorBidi" w:hAnsiTheme="majorBidi" w:cstheme="majorBidi"/>
        </w:rPr>
        <w:t>”</w:t>
      </w:r>
      <w:r w:rsidR="000D7D78">
        <w:rPr>
          <w:rFonts w:asciiTheme="majorBidi" w:hAnsiTheme="majorBidi" w:cstheme="majorBidi"/>
        </w:rPr>
        <w:t xml:space="preserve"> I will be taking some group project courses, so I will keep this question in the back of my mind.</w:t>
      </w:r>
    </w:p>
    <w:p w14:paraId="2A941EAB" w14:textId="13F2A076" w:rsidR="002D687F" w:rsidRDefault="009D6637" w:rsidP="007844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 xml:space="preserve">Another theme I’d like to visit is, </w:t>
      </w:r>
      <w:r w:rsidR="000F7983">
        <w:rPr>
          <w:rFonts w:asciiTheme="majorBidi" w:hAnsiTheme="majorBidi" w:cstheme="majorBidi"/>
        </w:rPr>
        <w:t xml:space="preserve">Week 4’s Communication theme. The main mode of method at the company I work at, is email. </w:t>
      </w:r>
      <w:r w:rsidR="00897959">
        <w:rPr>
          <w:rFonts w:asciiTheme="majorBidi" w:hAnsiTheme="majorBidi" w:cstheme="majorBidi"/>
        </w:rPr>
        <w:t>The advantage of this is I</w:t>
      </w:r>
      <w:r w:rsidR="008E7A35">
        <w:rPr>
          <w:rFonts w:asciiTheme="majorBidi" w:hAnsiTheme="majorBidi" w:cstheme="majorBidi"/>
        </w:rPr>
        <w:t xml:space="preserve"> never forget what I have to do— for example, there are tasks that my mentor sent</w:t>
      </w:r>
      <w:r w:rsidR="00084159">
        <w:rPr>
          <w:rFonts w:asciiTheme="majorBidi" w:hAnsiTheme="majorBidi" w:cstheme="majorBidi"/>
        </w:rPr>
        <w:t xml:space="preserve"> me via email, or there can be</w:t>
      </w:r>
      <w:r w:rsidR="008E7A35">
        <w:rPr>
          <w:rFonts w:asciiTheme="majorBidi" w:hAnsiTheme="majorBidi" w:cstheme="majorBidi"/>
        </w:rPr>
        <w:t xml:space="preserve"> long list</w:t>
      </w:r>
      <w:r w:rsidR="00084159">
        <w:rPr>
          <w:rFonts w:asciiTheme="majorBidi" w:hAnsiTheme="majorBidi" w:cstheme="majorBidi"/>
        </w:rPr>
        <w:t>s</w:t>
      </w:r>
      <w:r w:rsidR="008E7A35">
        <w:rPr>
          <w:rFonts w:asciiTheme="majorBidi" w:hAnsiTheme="majorBidi" w:cstheme="majorBidi"/>
        </w:rPr>
        <w:t xml:space="preserve"> of feedback that others send me. I can always go back to the </w:t>
      </w:r>
      <w:r w:rsidR="007C78B9">
        <w:rPr>
          <w:rFonts w:asciiTheme="majorBidi" w:hAnsiTheme="majorBidi" w:cstheme="majorBidi"/>
        </w:rPr>
        <w:t>email and re-read them</w:t>
      </w:r>
      <w:bookmarkStart w:id="0" w:name="_GoBack"/>
      <w:bookmarkEnd w:id="0"/>
      <w:r w:rsidR="008E7A35">
        <w:rPr>
          <w:rFonts w:asciiTheme="majorBidi" w:hAnsiTheme="majorBidi" w:cstheme="majorBidi"/>
        </w:rPr>
        <w:t xml:space="preserve"> if I forget something. </w:t>
      </w:r>
      <w:r w:rsidR="00E13379">
        <w:rPr>
          <w:rFonts w:asciiTheme="majorBidi" w:hAnsiTheme="majorBidi" w:cstheme="majorBidi"/>
        </w:rPr>
        <w:t xml:space="preserve">A disadvantage of mainly using email is that I don’t get to practice oral </w:t>
      </w:r>
      <w:r w:rsidR="00E13379">
        <w:rPr>
          <w:rFonts w:asciiTheme="majorBidi" w:hAnsiTheme="majorBidi" w:cstheme="majorBidi"/>
        </w:rPr>
        <w:lastRenderedPageBreak/>
        <w:t>communication too much, so I haven’t really experienced being put on the spot in this internship.</w:t>
      </w:r>
      <w:r w:rsidR="00185FF6">
        <w:rPr>
          <w:rFonts w:asciiTheme="majorBidi" w:hAnsiTheme="majorBidi" w:cstheme="majorBidi"/>
        </w:rPr>
        <w:t xml:space="preserve"> Communicating over email has increased as the internship has progressed</w:t>
      </w:r>
      <w:r w:rsidR="00AD25B7">
        <w:rPr>
          <w:rFonts w:asciiTheme="majorBidi" w:hAnsiTheme="majorBidi" w:cstheme="majorBidi"/>
        </w:rPr>
        <w:t xml:space="preserve">, so my experience has deepened. </w:t>
      </w:r>
      <w:r w:rsidR="000363A5">
        <w:rPr>
          <w:rFonts w:asciiTheme="majorBidi" w:hAnsiTheme="majorBidi" w:cstheme="majorBidi"/>
        </w:rPr>
        <w:t xml:space="preserve">Over the course of the internship, I feel more strongly about communicating via email because I can keep track of everything that I have to do, as opposed to talking about what I have to do, and forgetting part of it. </w:t>
      </w:r>
      <w:r w:rsidR="009446C8">
        <w:rPr>
          <w:rFonts w:asciiTheme="majorBidi" w:hAnsiTheme="majorBidi" w:cstheme="majorBidi"/>
        </w:rPr>
        <w:t xml:space="preserve">An aspect of communication I would like to work on, is oral communication. I will obtain more experience with this in future </w:t>
      </w:r>
      <w:r w:rsidR="00757ACE">
        <w:rPr>
          <w:rFonts w:asciiTheme="majorBidi" w:hAnsiTheme="majorBidi" w:cstheme="majorBidi"/>
        </w:rPr>
        <w:t xml:space="preserve">group project courses and </w:t>
      </w:r>
      <w:r w:rsidR="009446C8">
        <w:rPr>
          <w:rFonts w:asciiTheme="majorBidi" w:hAnsiTheme="majorBidi" w:cstheme="majorBidi"/>
        </w:rPr>
        <w:t>jobs.</w:t>
      </w:r>
    </w:p>
    <w:p w14:paraId="0C0B0907" w14:textId="19C1676C" w:rsidR="009D6637" w:rsidRPr="004731A3" w:rsidRDefault="002D687F" w:rsidP="0078442F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 xml:space="preserve">One goal that I have </w:t>
      </w:r>
      <w:r w:rsidR="00B41545">
        <w:rPr>
          <w:rFonts w:asciiTheme="majorBidi" w:hAnsiTheme="majorBidi" w:cstheme="majorBidi"/>
        </w:rPr>
        <w:t>is to take web development courses at UCSD.</w:t>
      </w:r>
      <w:r w:rsidR="00185FF6">
        <w:rPr>
          <w:rFonts w:asciiTheme="majorBidi" w:hAnsiTheme="majorBidi" w:cstheme="majorBidi"/>
        </w:rPr>
        <w:t xml:space="preserve"> </w:t>
      </w:r>
      <w:r w:rsidR="00BD2CEB">
        <w:rPr>
          <w:rFonts w:asciiTheme="majorBidi" w:hAnsiTheme="majorBidi" w:cstheme="majorBidi"/>
        </w:rPr>
        <w:t>I would like to l</w:t>
      </w:r>
      <w:r w:rsidR="00DC44A7">
        <w:rPr>
          <w:rFonts w:asciiTheme="majorBidi" w:hAnsiTheme="majorBidi" w:cstheme="majorBidi"/>
        </w:rPr>
        <w:t>earn more about web technologies, dynamic web applications, and SQL.</w:t>
      </w:r>
    </w:p>
    <w:sectPr w:rsidR="009D6637" w:rsidRPr="004731A3" w:rsidSect="007E2E5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E56"/>
    <w:rsid w:val="000363A5"/>
    <w:rsid w:val="00084159"/>
    <w:rsid w:val="000D7D78"/>
    <w:rsid w:val="000F7983"/>
    <w:rsid w:val="0014163A"/>
    <w:rsid w:val="00185FF6"/>
    <w:rsid w:val="002422C8"/>
    <w:rsid w:val="002D687F"/>
    <w:rsid w:val="004731A3"/>
    <w:rsid w:val="0061255A"/>
    <w:rsid w:val="006F42FD"/>
    <w:rsid w:val="00725076"/>
    <w:rsid w:val="00757ACE"/>
    <w:rsid w:val="0078442F"/>
    <w:rsid w:val="007A6B8A"/>
    <w:rsid w:val="007C78B9"/>
    <w:rsid w:val="007E2E56"/>
    <w:rsid w:val="007F7FE2"/>
    <w:rsid w:val="00897959"/>
    <w:rsid w:val="008D4222"/>
    <w:rsid w:val="008D5F17"/>
    <w:rsid w:val="008E7A35"/>
    <w:rsid w:val="00901A11"/>
    <w:rsid w:val="009446C8"/>
    <w:rsid w:val="009D6637"/>
    <w:rsid w:val="00AD25B7"/>
    <w:rsid w:val="00B41545"/>
    <w:rsid w:val="00BD2CEB"/>
    <w:rsid w:val="00C53BB6"/>
    <w:rsid w:val="00C54F0A"/>
    <w:rsid w:val="00C619D8"/>
    <w:rsid w:val="00CD0D46"/>
    <w:rsid w:val="00D10588"/>
    <w:rsid w:val="00DC44A7"/>
    <w:rsid w:val="00E13379"/>
    <w:rsid w:val="00EA689F"/>
    <w:rsid w:val="00FA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59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PRASAD.SONAL.alt.2016.docx</Template>
  <TotalTime>35</TotalTime>
  <Pages>2</Pages>
  <Words>403</Words>
  <Characters>2299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</dc:creator>
  <cp:keywords/>
  <dc:description/>
  <cp:lastModifiedBy>Sonal</cp:lastModifiedBy>
  <cp:revision>24</cp:revision>
  <dcterms:created xsi:type="dcterms:W3CDTF">2016-08-29T04:34:00Z</dcterms:created>
  <dcterms:modified xsi:type="dcterms:W3CDTF">2016-08-31T04:54:00Z</dcterms:modified>
</cp:coreProperties>
</file>